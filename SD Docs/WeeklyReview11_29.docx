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748F3E4" w14:textId="77777777" w:rsidR="00F344CE" w:rsidRDefault="006B0073">
      <w:r>
        <w:t>Michael Esposito</w:t>
      </w:r>
    </w:p>
    <w:p w14:paraId="34C145E6" w14:textId="77777777" w:rsidR="00F344CE" w:rsidRDefault="00F344CE"/>
    <w:p w14:paraId="75A35AC0" w14:textId="77777777" w:rsidR="00F344CE" w:rsidRDefault="008F40A3">
      <w:pPr>
        <w:numPr>
          <w:ilvl w:val="0"/>
          <w:numId w:val="1"/>
        </w:numPr>
        <w:ind w:hanging="360"/>
        <w:contextualSpacing/>
      </w:pPr>
      <w:r>
        <w:t>How have I contributed to the past week’s project tasks?</w:t>
      </w:r>
    </w:p>
    <w:p w14:paraId="16DD5B8F" w14:textId="77777777" w:rsidR="00B819AD" w:rsidRDefault="00B819AD" w:rsidP="00B819AD">
      <w:pPr>
        <w:contextualSpacing/>
      </w:pPr>
      <w:r>
        <w:t>I have been trying to get our RealSense camera to work within a Linux environment. I tried multiple distributions because I thought using using Linux might be the easiest to integrate everyone’s other parts on, but various issues arose with each different attempt. Sragvi and I have been successful with windows and have started creating user-tracking algorithms using the RGB and depth feeds.</w:t>
      </w:r>
    </w:p>
    <w:p w14:paraId="450E2E54" w14:textId="77777777" w:rsidR="00F344CE" w:rsidRDefault="00F344CE"/>
    <w:p w14:paraId="4C141AE4" w14:textId="77777777" w:rsidR="00F344CE" w:rsidRDefault="008F40A3">
      <w:pPr>
        <w:numPr>
          <w:ilvl w:val="0"/>
          <w:numId w:val="1"/>
        </w:numPr>
        <w:ind w:hanging="360"/>
        <w:contextualSpacing/>
      </w:pPr>
      <w:r>
        <w:t>What will my contributions be for next week’s goals?</w:t>
      </w:r>
    </w:p>
    <w:p w14:paraId="1839A919" w14:textId="38871BD7" w:rsidR="0043088C" w:rsidRDefault="0043088C" w:rsidP="0043088C">
      <w:pPr>
        <w:contextualSpacing/>
      </w:pPr>
      <w:r>
        <w:t xml:space="preserve">I want to get a user-tracking algorithm that will </w:t>
      </w:r>
      <w:r w:rsidR="0075156B">
        <w:t>continue</w:t>
      </w:r>
      <w:r>
        <w:t xml:space="preserve"> to track a user when they leave the camera’s field of view. This is an </w:t>
      </w:r>
      <w:r w:rsidR="0075156B">
        <w:t>integral</w:t>
      </w:r>
      <w:r>
        <w:t xml:space="preserve"> part of our project and think we should be able </w:t>
      </w:r>
      <w:r w:rsidR="00CD6C9B">
        <w:t>to get it done by next Tuesday.</w:t>
      </w:r>
    </w:p>
    <w:p w14:paraId="3A587685" w14:textId="77777777" w:rsidR="00180BC0" w:rsidRDefault="00180BC0" w:rsidP="00180BC0">
      <w:pPr>
        <w:ind w:left="720"/>
        <w:contextualSpacing/>
      </w:pPr>
    </w:p>
    <w:p w14:paraId="6EC7900D" w14:textId="77777777" w:rsidR="00F344CE" w:rsidRDefault="008F40A3">
      <w:pPr>
        <w:numPr>
          <w:ilvl w:val="0"/>
          <w:numId w:val="1"/>
        </w:numPr>
        <w:ind w:hanging="360"/>
        <w:contextualSpacing/>
      </w:pPr>
      <w:r>
        <w:t>How well do I understand what my teammates from other disciplines are working on right now? (Please describe in your own words their current work and processes).</w:t>
      </w:r>
    </w:p>
    <w:p w14:paraId="78EE245A" w14:textId="77777777" w:rsidR="00F344CE" w:rsidRDefault="00F344C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470"/>
        <w:gridCol w:w="6285"/>
      </w:tblGrid>
      <w:tr w:rsidR="00F344CE" w14:paraId="2521C8E2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849C" w14:textId="77777777" w:rsidR="00F344CE" w:rsidRDefault="008F40A3">
            <w:pPr>
              <w:widowControl w:val="0"/>
              <w:spacing w:line="240" w:lineRule="auto"/>
            </w:pPr>
            <w:r>
              <w:t>Teammate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2E82" w14:textId="77777777" w:rsidR="00F344CE" w:rsidRDefault="008F40A3">
            <w:pPr>
              <w:widowControl w:val="0"/>
              <w:spacing w:line="240" w:lineRule="auto"/>
            </w:pPr>
            <w:r>
              <w:t>Department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2943" w14:textId="77777777" w:rsidR="00F344CE" w:rsidRDefault="008F40A3">
            <w:pPr>
              <w:widowControl w:val="0"/>
              <w:spacing w:line="240" w:lineRule="auto"/>
            </w:pPr>
            <w:r>
              <w:t>Current Work and Progress</w:t>
            </w:r>
          </w:p>
        </w:tc>
      </w:tr>
      <w:tr w:rsidR="00F344CE" w14:paraId="7B17B1C6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3BE7" w14:textId="77777777" w:rsidR="00F344CE" w:rsidRDefault="006B0073">
            <w:pPr>
              <w:widowControl w:val="0"/>
              <w:spacing w:line="240" w:lineRule="auto"/>
            </w:pPr>
            <w:r>
              <w:t>John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D06E" w14:textId="77777777" w:rsidR="00F344CE" w:rsidRDefault="006B0073">
            <w:pPr>
              <w:widowControl w:val="0"/>
              <w:spacing w:line="240" w:lineRule="auto"/>
            </w:pPr>
            <w:r>
              <w:t>MAE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D8B0" w14:textId="3AD403BB" w:rsidR="00F344CE" w:rsidRDefault="00061BFF">
            <w:pPr>
              <w:widowControl w:val="0"/>
              <w:spacing w:line="240" w:lineRule="auto"/>
            </w:pPr>
            <w:r>
              <w:t>3D modeling for chassis, motor/battery research</w:t>
            </w:r>
          </w:p>
        </w:tc>
      </w:tr>
      <w:tr w:rsidR="00F344CE" w14:paraId="482056F2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F0F7" w14:textId="77777777" w:rsidR="00F344CE" w:rsidRDefault="006B0073">
            <w:pPr>
              <w:widowControl w:val="0"/>
              <w:spacing w:line="240" w:lineRule="auto"/>
            </w:pPr>
            <w:r>
              <w:t>Kassidy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0D46" w14:textId="77777777" w:rsidR="00F344CE" w:rsidRDefault="006B0073">
            <w:pPr>
              <w:widowControl w:val="0"/>
              <w:spacing w:line="240" w:lineRule="auto"/>
            </w:pPr>
            <w:r>
              <w:t>MAE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EC3B" w14:textId="4726E961" w:rsidR="00F344CE" w:rsidRDefault="00061BFF">
            <w:pPr>
              <w:widowControl w:val="0"/>
              <w:spacing w:line="240" w:lineRule="auto"/>
            </w:pPr>
            <w:r>
              <w:t>Parts list, calculations, 3D modeling for enclosure</w:t>
            </w:r>
          </w:p>
        </w:tc>
      </w:tr>
      <w:tr w:rsidR="00F344CE" w14:paraId="2C8621F8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5D08" w14:textId="77777777" w:rsidR="00F344CE" w:rsidRDefault="006B0073">
            <w:pPr>
              <w:widowControl w:val="0"/>
              <w:spacing w:line="240" w:lineRule="auto"/>
            </w:pPr>
            <w:r>
              <w:t>Sragvi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AA95" w14:textId="77777777" w:rsidR="00F344CE" w:rsidRDefault="006B0073">
            <w:pPr>
              <w:widowControl w:val="0"/>
              <w:spacing w:line="240" w:lineRule="auto"/>
            </w:pPr>
            <w:r>
              <w:t>BME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A1C8D" w14:textId="529DAD4C" w:rsidR="00F344CE" w:rsidRDefault="00061BFF">
            <w:pPr>
              <w:widowControl w:val="0"/>
              <w:spacing w:line="240" w:lineRule="auto"/>
            </w:pPr>
            <w:r>
              <w:t>Revised block diagrams, motor controls and transfer functions</w:t>
            </w:r>
          </w:p>
        </w:tc>
      </w:tr>
      <w:tr w:rsidR="006B0073" w14:paraId="1AD86DAC" w14:textId="77777777" w:rsidTr="006B0073">
        <w:trPr>
          <w:trHeight w:val="321"/>
        </w:trPr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EB48" w14:textId="77777777" w:rsidR="006B0073" w:rsidRDefault="006B0073">
            <w:pPr>
              <w:widowControl w:val="0"/>
              <w:spacing w:line="240" w:lineRule="auto"/>
            </w:pPr>
            <w:r>
              <w:t>Camellia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E7E0" w14:textId="77777777" w:rsidR="006B0073" w:rsidRDefault="006B0073">
            <w:pPr>
              <w:widowControl w:val="0"/>
              <w:spacing w:line="240" w:lineRule="auto"/>
            </w:pPr>
            <w:r>
              <w:t>ESME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B3121" w14:textId="32E2BB36" w:rsidR="006B0073" w:rsidRDefault="00176C83" w:rsidP="0049361A">
            <w:pPr>
              <w:widowControl w:val="0"/>
              <w:spacing w:line="240" w:lineRule="auto"/>
            </w:pPr>
            <w:r>
              <w:t>Risk analysis and presentation</w:t>
            </w:r>
          </w:p>
        </w:tc>
      </w:tr>
    </w:tbl>
    <w:p w14:paraId="7BF4278B" w14:textId="77777777" w:rsidR="00F344CE" w:rsidRDefault="00F344CE"/>
    <w:p w14:paraId="609DFD86" w14:textId="77777777" w:rsidR="00F344CE" w:rsidRDefault="00F344CE"/>
    <w:p w14:paraId="2813EB9A" w14:textId="77777777" w:rsidR="00F344CE" w:rsidRDefault="008F40A3">
      <w:r>
        <w:t>Any feedback (on anything) for Prof. Zara and Dor?</w:t>
      </w:r>
    </w:p>
    <w:p w14:paraId="1F423855" w14:textId="41982DD0" w:rsidR="006B0073" w:rsidRDefault="00274789">
      <w:r>
        <w:t xml:space="preserve">A little behind where I’d like to be in the project, but I will be able to catch up during final season/break since I don’t have </w:t>
      </w:r>
      <w:r w:rsidR="003B3921">
        <w:t>many finals this semester</w:t>
      </w:r>
      <w:r w:rsidR="005D45AA">
        <w:t>.</w:t>
      </w:r>
      <w:bookmarkStart w:id="0" w:name="_GoBack"/>
      <w:bookmarkEnd w:id="0"/>
    </w:p>
    <w:sectPr w:rsidR="006B00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C5DC8"/>
    <w:multiLevelType w:val="multilevel"/>
    <w:tmpl w:val="023C10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characterSpacingControl w:val="doNotCompress"/>
  <w:compat>
    <w:compatSetting w:name="compatibilityMode" w:uri="http://schemas.microsoft.com/office/word" w:val="14"/>
  </w:compat>
  <w:rsids>
    <w:rsidRoot w:val="00B819AD"/>
    <w:rsid w:val="00061BFF"/>
    <w:rsid w:val="00176C83"/>
    <w:rsid w:val="00180BC0"/>
    <w:rsid w:val="00274789"/>
    <w:rsid w:val="003B3921"/>
    <w:rsid w:val="0043088C"/>
    <w:rsid w:val="0045565E"/>
    <w:rsid w:val="005D45AA"/>
    <w:rsid w:val="006B0073"/>
    <w:rsid w:val="0075156B"/>
    <w:rsid w:val="008C5751"/>
    <w:rsid w:val="008F40A3"/>
    <w:rsid w:val="00B819AD"/>
    <w:rsid w:val="00CD6C9B"/>
    <w:rsid w:val="00F344CE"/>
    <w:rsid w:val="00F7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2D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chael/Library/Group%20Containers/UBF8T346G9.Office/User%20Content.localized/Templates.localized/WeeklyReview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WeeklyReviewTemplate.dotx</Template>
  <TotalTime>20</TotalTime>
  <Pages>1</Pages>
  <Words>209</Words>
  <Characters>1196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Esposito, Michael Alexander</dc:creator>
  <cp:lastModifiedBy>Esposito, Michael Alexander</cp:lastModifiedBy>
  <cp:revision>7</cp:revision>
  <dcterms:created xsi:type="dcterms:W3CDTF">2016-11-29T18:54:00Z</dcterms:created>
  <dcterms:modified xsi:type="dcterms:W3CDTF">2016-11-29T19:24:00Z</dcterms:modified>
</cp:coreProperties>
</file>