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16D372" w14:textId="77777777" w:rsidR="00F344CE" w:rsidRDefault="006B0073">
      <w:r>
        <w:t>Michael Esposito</w:t>
      </w:r>
    </w:p>
    <w:p w14:paraId="0FBA731D" w14:textId="77777777" w:rsidR="00F344CE" w:rsidRDefault="00F344CE"/>
    <w:p w14:paraId="7EDEE9EF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have I contributed to the past week’s project tasks?</w:t>
      </w:r>
    </w:p>
    <w:p w14:paraId="48C18430" w14:textId="77777777" w:rsidR="001A3F46" w:rsidRDefault="001A3F46" w:rsidP="001A3F46">
      <w:pPr>
        <w:contextualSpacing/>
      </w:pPr>
      <w:r>
        <w:t xml:space="preserve">Worked on getting a code demonstration to detect a user. </w:t>
      </w:r>
    </w:p>
    <w:p w14:paraId="42F903C6" w14:textId="77777777" w:rsidR="00F344CE" w:rsidRDefault="00F344CE"/>
    <w:p w14:paraId="661290B4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What will my contributions be for next week’s goals?</w:t>
      </w:r>
    </w:p>
    <w:p w14:paraId="6B45171F" w14:textId="27930E20" w:rsidR="006A76FF" w:rsidRDefault="006A76FF" w:rsidP="006A76FF">
      <w:pPr>
        <w:contextualSpacing/>
      </w:pPr>
      <w:r>
        <w:t>Finish setting up the new camera. Get code samples to work. Work on adding to and compiling new test code to detect users/objects.</w:t>
      </w:r>
      <w:bookmarkStart w:id="0" w:name="_GoBack"/>
      <w:bookmarkEnd w:id="0"/>
    </w:p>
    <w:p w14:paraId="7146380F" w14:textId="77777777" w:rsidR="00180BC0" w:rsidRDefault="00180BC0" w:rsidP="00180BC0">
      <w:pPr>
        <w:ind w:left="720"/>
        <w:contextualSpacing/>
      </w:pPr>
    </w:p>
    <w:p w14:paraId="2DE17C27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well do I understand what my teammates from other disciplines are working on right now? (Please describe in your own words their current work and processes).</w:t>
      </w:r>
    </w:p>
    <w:p w14:paraId="3E64C2CE" w14:textId="77777777" w:rsidR="00F344CE" w:rsidRDefault="00F344C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70"/>
        <w:gridCol w:w="6285"/>
      </w:tblGrid>
      <w:tr w:rsidR="00F344CE" w14:paraId="327C13F3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1C1F" w14:textId="77777777" w:rsidR="00F344CE" w:rsidRDefault="008F40A3">
            <w:pPr>
              <w:widowControl w:val="0"/>
              <w:spacing w:line="240" w:lineRule="auto"/>
            </w:pPr>
            <w:r>
              <w:t>Teammate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AF73" w14:textId="77777777" w:rsidR="00F344CE" w:rsidRDefault="008F40A3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8E9E" w14:textId="77777777" w:rsidR="00F344CE" w:rsidRDefault="008F40A3">
            <w:pPr>
              <w:widowControl w:val="0"/>
              <w:spacing w:line="240" w:lineRule="auto"/>
            </w:pPr>
            <w:r>
              <w:t>Current Work and Progress</w:t>
            </w:r>
          </w:p>
        </w:tc>
      </w:tr>
      <w:tr w:rsidR="00F344CE" w14:paraId="0FA366BF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0EDE" w14:textId="77777777" w:rsidR="00F344CE" w:rsidRDefault="006B0073">
            <w:pPr>
              <w:widowControl w:val="0"/>
              <w:spacing w:line="240" w:lineRule="auto"/>
            </w:pPr>
            <w:r>
              <w:t>John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4054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9CA7" w14:textId="77777777" w:rsidR="00F344CE" w:rsidRDefault="00F344CE">
            <w:pPr>
              <w:widowControl w:val="0"/>
              <w:spacing w:line="240" w:lineRule="auto"/>
            </w:pPr>
          </w:p>
        </w:tc>
      </w:tr>
      <w:tr w:rsidR="00F344CE" w14:paraId="26FA50DC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6A15" w14:textId="77777777" w:rsidR="00F344CE" w:rsidRDefault="006B0073">
            <w:pPr>
              <w:widowControl w:val="0"/>
              <w:spacing w:line="240" w:lineRule="auto"/>
            </w:pPr>
            <w:r>
              <w:t>Kassidy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600D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A3F2" w14:textId="77777777" w:rsidR="00F344CE" w:rsidRDefault="00F344CE">
            <w:pPr>
              <w:widowControl w:val="0"/>
              <w:spacing w:line="240" w:lineRule="auto"/>
            </w:pPr>
          </w:p>
        </w:tc>
      </w:tr>
      <w:tr w:rsidR="00F344CE" w14:paraId="62C447F2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C882" w14:textId="77777777" w:rsidR="00F344CE" w:rsidRDefault="006B0073">
            <w:pPr>
              <w:widowControl w:val="0"/>
              <w:spacing w:line="240" w:lineRule="auto"/>
            </w:pPr>
            <w:r>
              <w:t>Sragvi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1318" w14:textId="77777777" w:rsidR="00F344CE" w:rsidRDefault="006B0073">
            <w:pPr>
              <w:widowControl w:val="0"/>
              <w:spacing w:line="240" w:lineRule="auto"/>
            </w:pPr>
            <w:r>
              <w:t>BME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60E6" w14:textId="77777777" w:rsidR="00F344CE" w:rsidRDefault="00F344CE">
            <w:pPr>
              <w:widowControl w:val="0"/>
              <w:spacing w:line="240" w:lineRule="auto"/>
            </w:pPr>
          </w:p>
        </w:tc>
      </w:tr>
      <w:tr w:rsidR="006B0073" w14:paraId="549D7F39" w14:textId="77777777" w:rsidTr="006B0073">
        <w:trPr>
          <w:trHeight w:val="321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FA70" w14:textId="77777777" w:rsidR="006B0073" w:rsidRDefault="006B0073">
            <w:pPr>
              <w:widowControl w:val="0"/>
              <w:spacing w:line="240" w:lineRule="auto"/>
            </w:pPr>
            <w:r>
              <w:t>Camellia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6744" w14:textId="77777777" w:rsidR="006B0073" w:rsidRDefault="006B0073">
            <w:pPr>
              <w:widowControl w:val="0"/>
              <w:spacing w:line="240" w:lineRule="auto"/>
            </w:pPr>
            <w:r>
              <w:t>ESME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679B" w14:textId="77777777" w:rsidR="006B0073" w:rsidRDefault="006B0073" w:rsidP="0049361A">
            <w:pPr>
              <w:widowControl w:val="0"/>
              <w:spacing w:line="240" w:lineRule="auto"/>
            </w:pPr>
          </w:p>
        </w:tc>
      </w:tr>
    </w:tbl>
    <w:p w14:paraId="39268659" w14:textId="77777777" w:rsidR="00F344CE" w:rsidRDefault="00F344CE"/>
    <w:p w14:paraId="15FCD99A" w14:textId="77777777" w:rsidR="00F344CE" w:rsidRDefault="00F344CE"/>
    <w:p w14:paraId="2034B78C" w14:textId="77777777" w:rsidR="00F344CE" w:rsidRDefault="008F40A3">
      <w:r>
        <w:t>Any feedback (on anything) for Prof. Zara and Dor?</w:t>
      </w:r>
    </w:p>
    <w:p w14:paraId="21723E18" w14:textId="77777777" w:rsidR="006B0073" w:rsidRDefault="006B0073"/>
    <w:sectPr w:rsidR="006B0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5DC8"/>
    <w:multiLevelType w:val="multilevel"/>
    <w:tmpl w:val="023C10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compat>
    <w:compatSetting w:name="compatibilityMode" w:uri="http://schemas.microsoft.com/office/word" w:val="14"/>
  </w:compat>
  <w:rsids>
    <w:rsidRoot w:val="001A3F46"/>
    <w:rsid w:val="00180BC0"/>
    <w:rsid w:val="001A3F46"/>
    <w:rsid w:val="0045565E"/>
    <w:rsid w:val="006A76FF"/>
    <w:rsid w:val="006B0073"/>
    <w:rsid w:val="008C5751"/>
    <w:rsid w:val="008F40A3"/>
    <w:rsid w:val="00F344CE"/>
    <w:rsid w:val="00F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C6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chael/Library/Group%20Containers/UBF8T346G9.Office/User%20Content.localized/Templates.localized/WeeklyReview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WeeklyReviewTemplate.dotx</Template>
  <TotalTime>1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Esposito, Michael Alexander</dc:creator>
  <cp:lastModifiedBy>Esposito, Michael Alexander</cp:lastModifiedBy>
  <cp:revision>2</cp:revision>
  <dcterms:created xsi:type="dcterms:W3CDTF">2016-11-15T19:33:00Z</dcterms:created>
  <dcterms:modified xsi:type="dcterms:W3CDTF">2016-11-15T19:34:00Z</dcterms:modified>
</cp:coreProperties>
</file>