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CF8C95" w14:textId="77777777" w:rsidR="00F344CE" w:rsidRDefault="006B0073">
      <w:r>
        <w:t>Michael Esposito</w:t>
      </w:r>
    </w:p>
    <w:p w14:paraId="5750E3FA" w14:textId="77777777" w:rsidR="00F344CE" w:rsidRDefault="00F344CE"/>
    <w:p w14:paraId="5546E255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have I contributed to the past week’s project tasks?</w:t>
      </w:r>
    </w:p>
    <w:p w14:paraId="1B65C207" w14:textId="77777777" w:rsidR="00402B97" w:rsidRDefault="00402B97" w:rsidP="00402B97">
      <w:pPr>
        <w:contextualSpacing/>
      </w:pPr>
      <w:r>
        <w:t>I worked on and submitted a final version of my NSF SBIR Phase 1 report. It has been a cumulative assignment throughout this semester for me. It is in the Google doc if you would like to check it out.</w:t>
      </w:r>
    </w:p>
    <w:p w14:paraId="29D156A5" w14:textId="77777777" w:rsidR="00F344CE" w:rsidRDefault="00F344CE"/>
    <w:p w14:paraId="5EF5B216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What will my contributions be for next week’s goals?</w:t>
      </w:r>
    </w:p>
    <w:p w14:paraId="12BDCE09" w14:textId="77777777" w:rsidR="00402B97" w:rsidRDefault="00402B97" w:rsidP="00402B97">
      <w:pPr>
        <w:contextualSpacing/>
      </w:pPr>
      <w:r>
        <w:t>I have a demo for my CS professor during which I will demonstrate the current progress Sragvi and I have. I would like to have a significant amount of the user tracking done by then.</w:t>
      </w:r>
    </w:p>
    <w:p w14:paraId="1695F328" w14:textId="77777777" w:rsidR="00180BC0" w:rsidRDefault="00180BC0" w:rsidP="00180BC0">
      <w:pPr>
        <w:ind w:left="720"/>
        <w:contextualSpacing/>
      </w:pPr>
    </w:p>
    <w:p w14:paraId="119E0EBD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well do I understand what my teammates from other disciplines are working on right now? (Please describe in your own words their current work and processes).</w:t>
      </w:r>
    </w:p>
    <w:p w14:paraId="77A82DE4" w14:textId="783604A8" w:rsidR="00402B97" w:rsidRDefault="00402B97" w:rsidP="00402B97">
      <w:pPr>
        <w:contextualSpacing/>
      </w:pPr>
      <w:r>
        <w:t>John and Kassidy are working on establishing a parts list, that way these parts can ship to DC while everyone is on break. I have been working with them both, trying to finalize our methods of integrating the parts.</w:t>
      </w:r>
      <w:r w:rsidR="004B59D8">
        <w:t xml:space="preserve"> Everyone is working on deliverables that are due for the end of the semester.</w:t>
      </w:r>
      <w:bookmarkStart w:id="0" w:name="_GoBack"/>
      <w:bookmarkEnd w:id="0"/>
    </w:p>
    <w:p w14:paraId="09F57DBD" w14:textId="77777777" w:rsidR="00F344CE" w:rsidRDefault="00F344C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70"/>
        <w:gridCol w:w="6285"/>
      </w:tblGrid>
      <w:tr w:rsidR="00F344CE" w14:paraId="2569F670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385" w14:textId="77777777" w:rsidR="00F344CE" w:rsidRDefault="008F40A3">
            <w:pPr>
              <w:widowControl w:val="0"/>
              <w:spacing w:line="240" w:lineRule="auto"/>
            </w:pPr>
            <w:r>
              <w:t>Teammate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4035" w14:textId="77777777" w:rsidR="00F344CE" w:rsidRDefault="008F40A3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289D" w14:textId="77777777" w:rsidR="00F344CE" w:rsidRDefault="008F40A3">
            <w:pPr>
              <w:widowControl w:val="0"/>
              <w:spacing w:line="240" w:lineRule="auto"/>
            </w:pPr>
            <w:r>
              <w:t>Current Work and Progress</w:t>
            </w:r>
          </w:p>
        </w:tc>
      </w:tr>
      <w:tr w:rsidR="00F344CE" w14:paraId="043B932E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3A3" w14:textId="77777777" w:rsidR="00F344CE" w:rsidRDefault="006B0073">
            <w:pPr>
              <w:widowControl w:val="0"/>
              <w:spacing w:line="240" w:lineRule="auto"/>
            </w:pPr>
            <w:r>
              <w:t>John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A2F5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7CD4" w14:textId="77777777" w:rsidR="00F344CE" w:rsidRDefault="00F344CE">
            <w:pPr>
              <w:widowControl w:val="0"/>
              <w:spacing w:line="240" w:lineRule="auto"/>
            </w:pPr>
          </w:p>
        </w:tc>
      </w:tr>
      <w:tr w:rsidR="00F344CE" w14:paraId="3921EFC2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0E18" w14:textId="77777777" w:rsidR="00F344CE" w:rsidRDefault="006B0073">
            <w:pPr>
              <w:widowControl w:val="0"/>
              <w:spacing w:line="240" w:lineRule="auto"/>
            </w:pPr>
            <w:r>
              <w:t>Kassidy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AC5F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A9E2" w14:textId="77777777" w:rsidR="00F344CE" w:rsidRDefault="00F344CE">
            <w:pPr>
              <w:widowControl w:val="0"/>
              <w:spacing w:line="240" w:lineRule="auto"/>
            </w:pPr>
          </w:p>
        </w:tc>
      </w:tr>
      <w:tr w:rsidR="00F344CE" w14:paraId="10979B07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C934" w14:textId="77777777" w:rsidR="00F344CE" w:rsidRDefault="006B0073">
            <w:pPr>
              <w:widowControl w:val="0"/>
              <w:spacing w:line="240" w:lineRule="auto"/>
            </w:pPr>
            <w:r>
              <w:t>Sragvi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C706" w14:textId="77777777" w:rsidR="00F344CE" w:rsidRDefault="006B0073">
            <w:pPr>
              <w:widowControl w:val="0"/>
              <w:spacing w:line="240" w:lineRule="auto"/>
            </w:pPr>
            <w:r>
              <w:t>BME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2A09" w14:textId="77777777" w:rsidR="00F344CE" w:rsidRDefault="00F344CE">
            <w:pPr>
              <w:widowControl w:val="0"/>
              <w:spacing w:line="240" w:lineRule="auto"/>
            </w:pPr>
          </w:p>
        </w:tc>
      </w:tr>
      <w:tr w:rsidR="006B0073" w14:paraId="0ACF2F7A" w14:textId="77777777" w:rsidTr="006B0073">
        <w:trPr>
          <w:trHeight w:val="321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037B" w14:textId="77777777" w:rsidR="006B0073" w:rsidRDefault="006B0073">
            <w:pPr>
              <w:widowControl w:val="0"/>
              <w:spacing w:line="240" w:lineRule="auto"/>
            </w:pPr>
            <w:r>
              <w:t>Camellia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5868" w14:textId="77777777" w:rsidR="006B0073" w:rsidRDefault="006B0073">
            <w:pPr>
              <w:widowControl w:val="0"/>
              <w:spacing w:line="240" w:lineRule="auto"/>
            </w:pPr>
            <w:r>
              <w:t>ESME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55A3" w14:textId="77777777" w:rsidR="006B0073" w:rsidRDefault="006B0073" w:rsidP="0049361A">
            <w:pPr>
              <w:widowControl w:val="0"/>
              <w:spacing w:line="240" w:lineRule="auto"/>
            </w:pPr>
          </w:p>
        </w:tc>
      </w:tr>
    </w:tbl>
    <w:p w14:paraId="495D05F4" w14:textId="77777777" w:rsidR="00F344CE" w:rsidRDefault="00F344CE"/>
    <w:p w14:paraId="10BA490B" w14:textId="77777777" w:rsidR="00F344CE" w:rsidRDefault="00F344CE"/>
    <w:p w14:paraId="5590F7F2" w14:textId="77777777" w:rsidR="00F344CE" w:rsidRDefault="008F40A3">
      <w:r>
        <w:t>Any feedback (on anything) for Prof. Zara and Dor?</w:t>
      </w:r>
    </w:p>
    <w:p w14:paraId="3584EDA9" w14:textId="77777777" w:rsidR="006B0073" w:rsidRDefault="006B0073"/>
    <w:sectPr w:rsidR="006B00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5DC8"/>
    <w:multiLevelType w:val="multilevel"/>
    <w:tmpl w:val="023C10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compat>
    <w:compatSetting w:name="compatibilityMode" w:uri="http://schemas.microsoft.com/office/word" w:val="14"/>
  </w:compat>
  <w:rsids>
    <w:rsidRoot w:val="00402B97"/>
    <w:rsid w:val="00180BC0"/>
    <w:rsid w:val="00402B97"/>
    <w:rsid w:val="0045565E"/>
    <w:rsid w:val="004B59D8"/>
    <w:rsid w:val="006B0073"/>
    <w:rsid w:val="008C5751"/>
    <w:rsid w:val="008F40A3"/>
    <w:rsid w:val="00F344CE"/>
    <w:rsid w:val="00F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AB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chael/Library/Group%20Containers/UBF8T346G9.Office/User%20Content.localized/Templates.localized/WeeklyReview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WeeklyReviewTemplate.dotx</Template>
  <TotalTime>4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Esposito, Michael Alexander</dc:creator>
  <cp:lastModifiedBy>Esposito, Michael Alexander</cp:lastModifiedBy>
  <cp:revision>2</cp:revision>
  <dcterms:created xsi:type="dcterms:W3CDTF">2016-12-14T18:08:00Z</dcterms:created>
  <dcterms:modified xsi:type="dcterms:W3CDTF">2016-12-14T18:12:00Z</dcterms:modified>
</cp:coreProperties>
</file>