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DFDF5EA" w14:textId="77777777" w:rsidR="00F344CE" w:rsidRDefault="006B0073">
      <w:r>
        <w:t>Michael Esposito</w:t>
      </w:r>
    </w:p>
    <w:p w14:paraId="12D01B6E" w14:textId="77777777" w:rsidR="00F344CE" w:rsidRDefault="00F344CE"/>
    <w:p w14:paraId="54B90388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How have I contributed to the past week’s project tasks?</w:t>
      </w:r>
    </w:p>
    <w:p w14:paraId="58C95790" w14:textId="77777777" w:rsidR="00A15D92" w:rsidRDefault="00A15D92" w:rsidP="00A15D92">
      <w:pPr>
        <w:contextualSpacing/>
      </w:pPr>
      <w:r>
        <w:t>Completed social impact and commercialization strategy for CS SD class. Met with professor park, worked with Sragvi to solidify hardware/spftware requirements for our implementation.</w:t>
      </w:r>
    </w:p>
    <w:p w14:paraId="3F312360" w14:textId="77777777" w:rsidR="00F344CE" w:rsidRDefault="00F344CE"/>
    <w:p w14:paraId="5B270193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What will my contributions be for next week’s goals?</w:t>
      </w:r>
    </w:p>
    <w:p w14:paraId="02744D3B" w14:textId="77777777" w:rsidR="00A15D92" w:rsidRDefault="00A15D92" w:rsidP="00A15D92">
      <w:pPr>
        <w:contextualSpacing/>
      </w:pPr>
      <w:r>
        <w:t>Work on a demo for class, start coding and have basic video detection combined with motor movement working.</w:t>
      </w:r>
    </w:p>
    <w:p w14:paraId="42C38855" w14:textId="77777777" w:rsidR="00180BC0" w:rsidRDefault="00180BC0" w:rsidP="00180BC0">
      <w:pPr>
        <w:ind w:left="720"/>
        <w:contextualSpacing/>
      </w:pPr>
    </w:p>
    <w:p w14:paraId="6251EBB0" w14:textId="77777777" w:rsidR="00F344CE" w:rsidRDefault="008F40A3">
      <w:pPr>
        <w:numPr>
          <w:ilvl w:val="0"/>
          <w:numId w:val="1"/>
        </w:numPr>
        <w:ind w:hanging="360"/>
        <w:contextualSpacing/>
      </w:pPr>
      <w:r>
        <w:t>How well do I understand what my teammates from other disciplines are working on right now? (Please describe in your own words their current work and processes).</w:t>
      </w:r>
    </w:p>
    <w:p w14:paraId="7BCBA25D" w14:textId="77777777" w:rsidR="00A15D92" w:rsidRDefault="00A15D92" w:rsidP="00A15D92">
      <w:pPr>
        <w:contextualSpacing/>
      </w:pPr>
      <w:r>
        <w:t>Working on fleshing out their individual parts of the ATV and completing various requirements for our separate SD classes.</w:t>
      </w:r>
    </w:p>
    <w:p w14:paraId="4E20CB69" w14:textId="77777777" w:rsidR="00F344CE" w:rsidRDefault="00F344C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470"/>
        <w:gridCol w:w="6285"/>
      </w:tblGrid>
      <w:tr w:rsidR="00F344CE" w14:paraId="15069DAB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5E46" w14:textId="77777777" w:rsidR="00F344CE" w:rsidRDefault="008F40A3">
            <w:pPr>
              <w:widowControl w:val="0"/>
              <w:spacing w:line="240" w:lineRule="auto"/>
            </w:pPr>
            <w:r>
              <w:t>Teammate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892F" w14:textId="77777777" w:rsidR="00F344CE" w:rsidRDefault="008F40A3">
            <w:pPr>
              <w:widowControl w:val="0"/>
              <w:spacing w:line="240" w:lineRule="auto"/>
            </w:pPr>
            <w:r>
              <w:t>Department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9D2C" w14:textId="77777777" w:rsidR="00F344CE" w:rsidRDefault="008F40A3">
            <w:pPr>
              <w:widowControl w:val="0"/>
              <w:spacing w:line="240" w:lineRule="auto"/>
            </w:pPr>
            <w:r>
              <w:t>Current Work and Progress</w:t>
            </w:r>
          </w:p>
        </w:tc>
      </w:tr>
      <w:tr w:rsidR="00F344CE" w14:paraId="7C10AC8A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6630" w14:textId="77777777" w:rsidR="00F344CE" w:rsidRDefault="006B0073">
            <w:pPr>
              <w:widowControl w:val="0"/>
              <w:spacing w:line="240" w:lineRule="auto"/>
            </w:pPr>
            <w:r>
              <w:t>John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1AB4" w14:textId="77777777" w:rsidR="00F344CE" w:rsidRDefault="006B0073">
            <w:pPr>
              <w:widowControl w:val="0"/>
              <w:spacing w:line="240" w:lineRule="auto"/>
            </w:pPr>
            <w:r>
              <w:t>MAE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2801" w14:textId="3E32601C" w:rsidR="00F344CE" w:rsidRDefault="00E87C94">
            <w:pPr>
              <w:widowControl w:val="0"/>
              <w:spacing w:line="240" w:lineRule="auto"/>
            </w:pPr>
            <w:r>
              <w:t>Presented lit review</w:t>
            </w:r>
          </w:p>
        </w:tc>
      </w:tr>
      <w:tr w:rsidR="00F344CE" w14:paraId="0E1EDD02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25D7" w14:textId="77777777" w:rsidR="00F344CE" w:rsidRDefault="006B0073">
            <w:pPr>
              <w:widowControl w:val="0"/>
              <w:spacing w:line="240" w:lineRule="auto"/>
            </w:pPr>
            <w:r>
              <w:t>Kassidy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7EC1" w14:textId="77777777" w:rsidR="00F344CE" w:rsidRDefault="006B0073">
            <w:pPr>
              <w:widowControl w:val="0"/>
              <w:spacing w:line="240" w:lineRule="auto"/>
            </w:pPr>
            <w:r>
              <w:t>MAE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56D5" w14:textId="58FAA78F" w:rsidR="00F344CE" w:rsidRDefault="00E87C94">
            <w:pPr>
              <w:widowControl w:val="0"/>
              <w:spacing w:line="240" w:lineRule="auto"/>
            </w:pPr>
            <w:r>
              <w:t>Presented lit review</w:t>
            </w:r>
          </w:p>
        </w:tc>
      </w:tr>
      <w:tr w:rsidR="00F344CE" w14:paraId="6AC7F049" w14:textId="77777777"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5A79" w14:textId="77777777" w:rsidR="00F344CE" w:rsidRDefault="006B0073">
            <w:pPr>
              <w:widowControl w:val="0"/>
              <w:spacing w:line="240" w:lineRule="auto"/>
            </w:pPr>
            <w:r>
              <w:t>Sragvi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B3C1" w14:textId="77777777" w:rsidR="00F344CE" w:rsidRDefault="006B0073">
            <w:pPr>
              <w:widowControl w:val="0"/>
              <w:spacing w:line="240" w:lineRule="auto"/>
            </w:pPr>
            <w:r>
              <w:t>BME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C28A" w14:textId="1470E154" w:rsidR="00F344CE" w:rsidRDefault="00E87C94">
            <w:pPr>
              <w:widowControl w:val="0"/>
              <w:spacing w:line="240" w:lineRule="auto"/>
            </w:pPr>
            <w:r>
              <w:t>Preliminary technical report and block diagrams</w:t>
            </w:r>
          </w:p>
        </w:tc>
      </w:tr>
      <w:tr w:rsidR="006B0073" w14:paraId="1A4F62B0" w14:textId="77777777" w:rsidTr="006B0073">
        <w:trPr>
          <w:trHeight w:val="321"/>
        </w:trPr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1DA7" w14:textId="77777777" w:rsidR="006B0073" w:rsidRDefault="006B0073">
            <w:pPr>
              <w:widowControl w:val="0"/>
              <w:spacing w:line="240" w:lineRule="auto"/>
            </w:pPr>
            <w:r>
              <w:t>Camellia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5056" w14:textId="77777777" w:rsidR="006B0073" w:rsidRDefault="006B0073">
            <w:pPr>
              <w:widowControl w:val="0"/>
              <w:spacing w:line="240" w:lineRule="auto"/>
            </w:pPr>
            <w:r>
              <w:t>ESME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9D59" w14:textId="464E201A" w:rsidR="006B0073" w:rsidRDefault="00E87C94" w:rsidP="0049361A">
            <w:pPr>
              <w:widowControl w:val="0"/>
              <w:spacing w:line="240" w:lineRule="auto"/>
            </w:pPr>
            <w:r>
              <w:t>Project proposal</w:t>
            </w:r>
          </w:p>
        </w:tc>
      </w:tr>
    </w:tbl>
    <w:p w14:paraId="7289AE03" w14:textId="77777777" w:rsidR="00F344CE" w:rsidRDefault="00F344CE"/>
    <w:p w14:paraId="26E58C26" w14:textId="77777777" w:rsidR="00F344CE" w:rsidRDefault="00F344CE">
      <w:bookmarkStart w:id="0" w:name="_GoBack"/>
      <w:bookmarkEnd w:id="0"/>
    </w:p>
    <w:p w14:paraId="4F3E4660" w14:textId="77777777" w:rsidR="00F344CE" w:rsidRDefault="008F40A3">
      <w:r>
        <w:t>Any feedback (on anything) for Prof. Zara and Dor?</w:t>
      </w:r>
    </w:p>
    <w:p w14:paraId="231EB009" w14:textId="77777777" w:rsidR="006B0073" w:rsidRDefault="006B0073"/>
    <w:sectPr w:rsidR="006B00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5DC8"/>
    <w:multiLevelType w:val="multilevel"/>
    <w:tmpl w:val="023C10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compat>
    <w:compatSetting w:name="compatibilityMode" w:uri="http://schemas.microsoft.com/office/word" w:val="14"/>
  </w:compat>
  <w:rsids>
    <w:rsidRoot w:val="00A15D92"/>
    <w:rsid w:val="00180BC0"/>
    <w:rsid w:val="0045565E"/>
    <w:rsid w:val="006B0073"/>
    <w:rsid w:val="008C5751"/>
    <w:rsid w:val="008F40A3"/>
    <w:rsid w:val="00A15D92"/>
    <w:rsid w:val="00E87C94"/>
    <w:rsid w:val="00F344CE"/>
    <w:rsid w:val="00F7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CB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chael/Library/Group%20Containers/UBF8T346G9.Office/User%20Content.localized/Templates.localized/WeeklyReview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WeeklyReviewTemplate.dotx</Template>
  <TotalTime>4</TotalTime>
  <Pages>1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Esposito, Michael Alexander</dc:creator>
  <cp:lastModifiedBy>Esposito, Michael Alexander</cp:lastModifiedBy>
  <cp:revision>2</cp:revision>
  <dcterms:created xsi:type="dcterms:W3CDTF">2016-11-01T18:16:00Z</dcterms:created>
  <dcterms:modified xsi:type="dcterms:W3CDTF">2016-11-01T18:20:00Z</dcterms:modified>
</cp:coreProperties>
</file>